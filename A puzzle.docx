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B" w:rsidRDefault="00460E84">
      <w:pPr>
        <w:pStyle w:val="Title"/>
      </w:pPr>
      <w:r>
        <w:t>A puzzle</w:t>
      </w:r>
    </w:p>
    <w:p w:rsidR="00D662A9" w:rsidRDefault="00D662A9"/>
    <w:p w:rsidR="0018602B" w:rsidRDefault="00D662A9">
      <w:r>
        <w:t>Can you find the code in the gameWindow that deals with a keydown event?</w:t>
      </w:r>
    </w:p>
    <w:p w:rsidR="00D662A9" w:rsidRDefault="00D662A9">
      <w:r>
        <w:t xml:space="preserve">Write the one line of code in that event handler here:  </w:t>
      </w:r>
    </w:p>
    <w:p w:rsidR="00D662A9" w:rsidRDefault="00D662A9" w:rsidP="00D6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62A9" w:rsidRDefault="000673D1">
      <w:r>
        <w:t>Can you f</w:t>
      </w:r>
      <w:r w:rsidR="00D662A9">
        <w:t>ind the function that the line above runs in game.cs</w:t>
      </w:r>
      <w:r>
        <w:t>?</w:t>
      </w:r>
    </w:p>
    <w:p w:rsidR="00D662A9" w:rsidRDefault="000673D1">
      <w:r>
        <w:t>Can you f</w:t>
      </w:r>
      <w:r w:rsidR="00D662A9">
        <w:t>ind the code that deals with what happens when the left arrow key is pressed.</w:t>
      </w:r>
    </w:p>
    <w:p w:rsidR="00D662A9" w:rsidRDefault="00D662A9">
      <w:r>
        <w:t>Write the code here (hint: there are three lines of code for dealing with left arrow key pressed).</w:t>
      </w:r>
    </w:p>
    <w:p w:rsidR="00D662A9" w:rsidRDefault="00D662A9">
      <w:r>
        <w:t>Can you add a case for the keypress being a space using the code under here?</w:t>
      </w:r>
    </w:p>
    <w:p w:rsidR="00D662A9" w:rsidRDefault="00D662A9" w:rsidP="00D66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Keys</w:t>
      </w:r>
      <w:r>
        <w:rPr>
          <w:rFonts w:ascii="Consolas" w:hAnsi="Consolas" w:cs="Consolas"/>
          <w:sz w:val="19"/>
          <w:szCs w:val="19"/>
          <w:lang w:val="en-GB"/>
        </w:rPr>
        <w:t>.Space:</w:t>
      </w:r>
    </w:p>
    <w:p w:rsidR="00D662A9" w:rsidRDefault="00D662A9" w:rsidP="00D6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    openTrapDoor();</w:t>
      </w:r>
    </w:p>
    <w:p w:rsidR="00D662A9" w:rsidRDefault="00D662A9" w:rsidP="00D6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:rsidR="00D662A9" w:rsidRDefault="00D662A9"/>
    <w:p w:rsidR="00D662A9" w:rsidRDefault="00D662A9">
      <w:r>
        <w:t>Can you find the FUNCTION that removes the food?  (Hint: it should be at the bottom of the game.cs code)</w:t>
      </w:r>
    </w:p>
    <w:p w:rsidR="000673D1" w:rsidRDefault="000673D1">
      <w:r>
        <w:t>Copy it in here</w:t>
      </w:r>
    </w:p>
    <w:p w:rsidR="00D662A9" w:rsidRDefault="00D662A9" w:rsidP="00D6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62A9" w:rsidRDefault="000673D1">
      <w:r>
        <w:t>Can you add a function underneath the function that removes the food and call it:</w:t>
      </w:r>
    </w:p>
    <w:p w:rsidR="000673D1" w:rsidRDefault="000673D1" w:rsidP="0006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openTrapDoor()</w:t>
      </w:r>
    </w:p>
    <w:p w:rsidR="000673D1" w:rsidRDefault="000673D1" w:rsidP="0006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0673D1" w:rsidRDefault="000673D1" w:rsidP="0006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0673D1" w:rsidRP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0673D1" w:rsidRDefault="000673D1">
      <w:r>
        <w:t>Can you write the following in C#</w:t>
      </w:r>
      <w:r w:rsidR="00C8435F">
        <w:t xml:space="preserve"> to make the openTrapDoor() function work</w:t>
      </w:r>
      <w:r>
        <w:t>?</w:t>
      </w:r>
    </w:p>
    <w:p w:rsidR="00C8435F" w:rsidRDefault="00C8435F" w:rsidP="00C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openTrapDoor()</w:t>
      </w:r>
    </w:p>
    <w:p w:rsidR="00C8435F" w:rsidRDefault="00C8435F" w:rsidP="00C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get a copy of the current grid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(see removeFood())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sz w:val="19"/>
          <w:szCs w:val="19"/>
          <w:lang w:val="en-GB"/>
        </w:rPr>
        <w:t>x = mainCharacter.xPos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y = mainCharacter.yPos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  <w:lang w:val="en-GB"/>
        </w:rPr>
        <w:t xml:space="preserve">mainCharacter.currentDirection </w:t>
      </w:r>
      <w:r>
        <w:rPr>
          <w:rFonts w:ascii="Consolas" w:hAnsi="Consolas" w:cs="Consolas"/>
          <w:sz w:val="19"/>
          <w:szCs w:val="19"/>
          <w:lang w:val="en-GB"/>
        </w:rPr>
        <w:t>is equal to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DCActor</w:t>
      </w:r>
      <w:r>
        <w:rPr>
          <w:rFonts w:ascii="Consolas" w:hAnsi="Consolas" w:cs="Consolas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direction</w:t>
      </w:r>
      <w:r>
        <w:rPr>
          <w:rFonts w:ascii="Consolas" w:hAnsi="Consolas" w:cs="Consolas"/>
          <w:sz w:val="19"/>
          <w:szCs w:val="19"/>
          <w:lang w:val="en-GB"/>
        </w:rPr>
        <w:t>.left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subtract 1 from x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  <w:lang w:val="en-GB"/>
        </w:rPr>
        <w:t xml:space="preserve">mainCharacter.currentDirection is equal to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DCActor</w:t>
      </w:r>
      <w:r>
        <w:rPr>
          <w:rFonts w:ascii="Consolas" w:hAnsi="Consolas" w:cs="Consolas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direction</w:t>
      </w:r>
      <w:r>
        <w:rPr>
          <w:rFonts w:ascii="Consolas" w:hAnsi="Consolas" w:cs="Consolas"/>
          <w:sz w:val="19"/>
          <w:szCs w:val="19"/>
          <w:lang w:val="en-GB"/>
        </w:rPr>
        <w:t>.right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add 1 to x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  <w:lang w:val="en-GB"/>
        </w:rPr>
        <w:t>mainCharacter.currentDirection is equal to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DCActor</w:t>
      </w:r>
      <w:r>
        <w:rPr>
          <w:rFonts w:ascii="Consolas" w:hAnsi="Consolas" w:cs="Consolas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direction</w:t>
      </w:r>
      <w:r>
        <w:rPr>
          <w:rFonts w:ascii="Consolas" w:hAnsi="Consolas" w:cs="Consolas"/>
          <w:sz w:val="19"/>
          <w:szCs w:val="19"/>
          <w:lang w:val="en-GB"/>
        </w:rPr>
        <w:t>.up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subtract 1 from y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(mainCharacter.currentDirection is equal to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DCActor</w:t>
      </w:r>
      <w:r>
        <w:rPr>
          <w:rFonts w:ascii="Consolas" w:hAnsi="Consolas" w:cs="Consolas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direction</w:t>
      </w:r>
      <w:r>
        <w:rPr>
          <w:rFonts w:ascii="Consolas" w:hAnsi="Consolas" w:cs="Consolas"/>
          <w:sz w:val="19"/>
          <w:szCs w:val="19"/>
          <w:lang w:val="en-GB"/>
        </w:rPr>
        <w:t>.down)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add 1 to y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 w:rsidRPr="009A0E4F">
        <w:rPr>
          <w:rFonts w:ascii="Consolas" w:hAnsi="Consolas" w:cs="Consolas"/>
          <w:color w:val="00B050"/>
          <w:sz w:val="19"/>
          <w:szCs w:val="19"/>
          <w:lang w:val="en-GB"/>
        </w:rPr>
        <w:t>//end of if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  <w:lang w:val="en-GB"/>
        </w:rPr>
        <w:t xml:space="preserve">levelObjects[x, y] </w:t>
      </w:r>
      <w:r>
        <w:rPr>
          <w:rFonts w:ascii="Consolas" w:hAnsi="Consolas" w:cs="Consolas"/>
          <w:sz w:val="19"/>
          <w:szCs w:val="19"/>
          <w:lang w:val="en-GB"/>
        </w:rPr>
        <w:t>contains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Game</w:t>
      </w:r>
      <w:r>
        <w:rPr>
          <w:rFonts w:ascii="Consolas" w:hAnsi="Consolas" w:cs="Consolas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gridObjects</w:t>
      </w:r>
      <w:r>
        <w:rPr>
          <w:rFonts w:ascii="Consolas" w:hAnsi="Consolas" w:cs="Consolas"/>
          <w:sz w:val="19"/>
          <w:szCs w:val="19"/>
          <w:lang w:val="en-GB"/>
        </w:rPr>
        <w:t>.obstacle</w:t>
      </w:r>
    </w:p>
    <w:p w:rsidR="009A0E4F" w:rsidRDefault="009A0E4F" w:rsidP="009A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levelObjects[x, y] =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Game</w:t>
      </w:r>
      <w:r>
        <w:rPr>
          <w:rFonts w:ascii="Consolas" w:hAnsi="Consolas" w:cs="Consolas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gridObjects</w:t>
      </w:r>
      <w:r>
        <w:rPr>
          <w:rFonts w:ascii="Consolas" w:hAnsi="Consolas" w:cs="Consolas"/>
          <w:sz w:val="19"/>
          <w:szCs w:val="19"/>
          <w:lang w:val="en-GB"/>
        </w:rPr>
        <w:t>.obstacleOpen</w:t>
      </w:r>
    </w:p>
    <w:p w:rsidR="00C8435F" w:rsidRDefault="009A0E4F" w:rsidP="00C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     </w:t>
      </w:r>
      <w:r w:rsidRPr="009A0E4F">
        <w:rPr>
          <w:rFonts w:ascii="Consolas" w:hAnsi="Consolas" w:cs="Consolas"/>
          <w:color w:val="00B050"/>
          <w:sz w:val="19"/>
          <w:szCs w:val="19"/>
          <w:lang w:val="en-GB"/>
        </w:rPr>
        <w:t>//end of if</w:t>
      </w:r>
      <w:r>
        <w:rPr>
          <w:rFonts w:ascii="Consolas" w:hAnsi="Consolas" w:cs="Consolas"/>
          <w:sz w:val="19"/>
          <w:szCs w:val="19"/>
          <w:lang w:val="en-GB"/>
        </w:rPr>
        <w:t xml:space="preserve">  </w:t>
      </w:r>
    </w:p>
    <w:p w:rsidR="00C8435F" w:rsidRDefault="00C8435F" w:rsidP="00C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0673D1" w:rsidRDefault="000673D1"/>
    <w:p w:rsidR="00D662A9" w:rsidRDefault="00753D56">
      <w:r>
        <w:lastRenderedPageBreak/>
        <w:t>Can you find the code that sets up the different type of object in the grid?</w:t>
      </w:r>
    </w:p>
    <w:p w:rsidR="00DB7A37" w:rsidRDefault="00753D56">
      <w:r>
        <w:t xml:space="preserve">Add </w:t>
      </w:r>
      <w:r w:rsidR="00DB7A37">
        <w:t>obstacleOpen to this list.  Write it down here:</w:t>
      </w:r>
    </w:p>
    <w:p w:rsidR="00DB7A37" w:rsidRDefault="00DB7A37" w:rsidP="00DB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7A37" w:rsidRDefault="00DB7A37"/>
    <w:p w:rsidR="00DB7A37" w:rsidRDefault="00DB7A37">
      <w:r>
        <w:t>Test the new code – does it turn the trap door black?  Why does it do this?</w:t>
      </w:r>
    </w:p>
    <w:p w:rsidR="00DB7A37" w:rsidRDefault="00DB7A37"/>
    <w:p w:rsidR="00DB7A37" w:rsidRDefault="00DB7A37">
      <w:r>
        <w:t>Add the following lines of code to the gameEngine to deal with the changing trapdoor image (think carefully about where they go – each is in a different function):</w:t>
      </w:r>
    </w:p>
    <w:p w:rsidR="00DB7A37" w:rsidRDefault="00DB7A37" w:rsidP="00DB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Bitmap</w:t>
      </w:r>
      <w:r>
        <w:rPr>
          <w:rFonts w:ascii="Consolas" w:hAnsi="Consolas" w:cs="Consolas"/>
          <w:sz w:val="19"/>
          <w:szCs w:val="19"/>
          <w:lang w:val="en-GB"/>
        </w:rPr>
        <w:t xml:space="preserve"> DCOpenObstacle;</w:t>
      </w:r>
    </w:p>
    <w:p w:rsidR="00DB7A37" w:rsidRDefault="00DB7A37"/>
    <w:p w:rsidR="00DB7A37" w:rsidRDefault="00DB7A37" w:rsidP="00DB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DCOpenObstacle = DarkCollege.Properties.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Resources</w:t>
      </w:r>
      <w:r>
        <w:rPr>
          <w:rFonts w:ascii="Consolas" w:hAnsi="Consolas" w:cs="Consolas"/>
          <w:sz w:val="19"/>
          <w:szCs w:val="19"/>
          <w:lang w:val="en-GB"/>
        </w:rPr>
        <w:t>.obstacleOpen;</w:t>
      </w:r>
    </w:p>
    <w:p w:rsidR="00DB7A37" w:rsidRDefault="00DB7A37" w:rsidP="00DB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B7A37" w:rsidRDefault="00DB7A37" w:rsidP="00DB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B7A37" w:rsidRDefault="00DB7A37" w:rsidP="00DB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Game</w:t>
      </w:r>
      <w:r>
        <w:rPr>
          <w:rFonts w:ascii="Consolas" w:hAnsi="Consolas" w:cs="Consolas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gridObjects</w:t>
      </w:r>
      <w:r>
        <w:rPr>
          <w:rFonts w:ascii="Consolas" w:hAnsi="Consolas" w:cs="Consolas"/>
          <w:sz w:val="19"/>
          <w:szCs w:val="19"/>
          <w:lang w:val="en-GB"/>
        </w:rPr>
        <w:t>.obstacleOpen:</w:t>
      </w:r>
    </w:p>
    <w:p w:rsidR="00DB7A37" w:rsidRDefault="00DB7A37" w:rsidP="00DB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frameGraphics.DrawImage(DCOpenObstacle, x *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Game</w:t>
      </w:r>
      <w:r>
        <w:rPr>
          <w:rFonts w:ascii="Consolas" w:hAnsi="Consolas" w:cs="Consolas"/>
          <w:sz w:val="19"/>
          <w:szCs w:val="19"/>
          <w:lang w:val="en-GB"/>
        </w:rPr>
        <w:t xml:space="preserve">.TILE_SIZE, y *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Game</w:t>
      </w:r>
      <w:r>
        <w:rPr>
          <w:rFonts w:ascii="Consolas" w:hAnsi="Consolas" w:cs="Consolas"/>
          <w:sz w:val="19"/>
          <w:szCs w:val="19"/>
          <w:lang w:val="en-GB"/>
        </w:rPr>
        <w:t>.TILE_SIZE);</w:t>
      </w:r>
    </w:p>
    <w:p w:rsidR="00DB7A37" w:rsidRDefault="00DB7A37" w:rsidP="00DB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:rsidR="00DB7A37" w:rsidRDefault="00DB7A37" w:rsidP="00DB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B7A37" w:rsidRDefault="00DB7A37">
      <w:r>
        <w:t>YOU MUST ADD THE open trap door image to the resources (and make sure it is called obstacleOpen) or this won’t work.</w:t>
      </w:r>
    </w:p>
    <w:p w:rsidR="00DB7A37" w:rsidRDefault="00DB7A37"/>
    <w:p w:rsidR="00DB7A37" w:rsidRDefault="00DB7A37">
      <w:r>
        <w:t>CAN YOU ADD A SOUND (obstacle.wav) for when the trap door is opened?</w:t>
      </w:r>
      <w:bookmarkStart w:id="0" w:name="_GoBack"/>
      <w:bookmarkEnd w:id="0"/>
    </w:p>
    <w:p w:rsidR="00DB7A37" w:rsidRDefault="00DB7A37"/>
    <w:p w:rsidR="00D662A9" w:rsidRDefault="00D662A9"/>
    <w:sectPr w:rsidR="00D662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84"/>
    <w:rsid w:val="000673D1"/>
    <w:rsid w:val="0018602B"/>
    <w:rsid w:val="00460E84"/>
    <w:rsid w:val="00753D56"/>
    <w:rsid w:val="009A0E4F"/>
    <w:rsid w:val="00C8435F"/>
    <w:rsid w:val="00D662A9"/>
    <w:rsid w:val="00D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0649-C68C-4F29-AEE7-B26E36A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cott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 Services</dc:creator>
  <cp:keywords/>
  <cp:lastModifiedBy>Karen scott</cp:lastModifiedBy>
  <cp:revision>3</cp:revision>
  <dcterms:created xsi:type="dcterms:W3CDTF">2015-05-17T21:04:00Z</dcterms:created>
  <dcterms:modified xsi:type="dcterms:W3CDTF">2015-05-17T22:27:00Z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